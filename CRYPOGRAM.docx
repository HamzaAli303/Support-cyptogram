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AF30" w14:textId="2F17427A" w:rsidR="00087741" w:rsidRDefault="00A318AF" w:rsidP="00A318AF">
      <w:pPr>
        <w:pStyle w:val="Heading1"/>
      </w:pPr>
      <w:r>
        <w:t>SUPPORT-CRYPOGRAM</w:t>
      </w:r>
    </w:p>
    <w:p w14:paraId="1B127285" w14:textId="46BF5787" w:rsidR="00A318AF" w:rsidRDefault="00A318AF" w:rsidP="00A318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PROBLEM:</w:t>
      </w:r>
    </w:p>
    <w:p w14:paraId="3E853A68" w14:textId="77777777" w:rsidR="00A318AF" w:rsidRDefault="00A318AF" w:rsidP="00A318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4960ED2" w14:textId="2DC01F80" w:rsidR="00A318AF" w:rsidRDefault="00A318AF" w:rsidP="00A318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A318AF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AJCJC | LZPD-LDYFDZIIPQF | ZEWPBYD ICCUPQFB | ICBBZFC PQBUDJKUYD YD ICQUYD</w:t>
      </w:r>
    </w:p>
    <w:p w14:paraId="78C64C66" w14:textId="77777777" w:rsidR="00A318AF" w:rsidRDefault="00A318AF" w:rsidP="00A318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1809BE0" w14:textId="6B29B592" w:rsidR="00A318AF" w:rsidRPr="00A318AF" w:rsidRDefault="00A318AF" w:rsidP="00A318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ANSWER:</w:t>
      </w:r>
    </w:p>
    <w:p w14:paraId="1BC376D1" w14:textId="77777777" w:rsidR="00A318AF" w:rsidRPr="00A318AF" w:rsidRDefault="00A318AF" w:rsidP="00A318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34B1F250" w14:textId="279800C1" w:rsidR="00A318AF" w:rsidRPr="00A318AF" w:rsidRDefault="00A318AF" w:rsidP="00A318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318AF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QUEUE | PAIR-PROGRAMMING | </w:t>
      </w:r>
      <w:r w:rsidRPr="00A318AF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ADVISOR MEETINGS</w:t>
      </w:r>
      <w:r w:rsidRPr="00A318AF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| </w:t>
      </w:r>
      <w:r w:rsidRPr="00A318AF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MESSAGE INSTRUCTOR</w:t>
      </w:r>
      <w:r w:rsidRPr="00A318AF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OR MENTOR</w:t>
      </w:r>
    </w:p>
    <w:p w14:paraId="29A9BE5B" w14:textId="77777777" w:rsidR="00A318AF" w:rsidRPr="00A318AF" w:rsidRDefault="00A318AF" w:rsidP="00A318AF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FF873FC" w14:textId="77777777" w:rsidR="00A318AF" w:rsidRPr="00A318AF" w:rsidRDefault="00A318AF" w:rsidP="00A318A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72D37775" w14:textId="77777777" w:rsidR="00A318AF" w:rsidRPr="00A318AF" w:rsidRDefault="00A318AF" w:rsidP="00A318AF"/>
    <w:sectPr w:rsidR="00A318AF" w:rsidRPr="00A318AF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8BEB" w14:textId="77777777" w:rsidR="00F81DF2" w:rsidRDefault="00F81DF2">
      <w:r>
        <w:separator/>
      </w:r>
    </w:p>
    <w:p w14:paraId="0401A3FF" w14:textId="77777777" w:rsidR="00F81DF2" w:rsidRDefault="00F81DF2"/>
  </w:endnote>
  <w:endnote w:type="continuationSeparator" w:id="0">
    <w:p w14:paraId="016DD869" w14:textId="77777777" w:rsidR="00F81DF2" w:rsidRDefault="00F81DF2">
      <w:r>
        <w:continuationSeparator/>
      </w:r>
    </w:p>
    <w:p w14:paraId="6E13F22F" w14:textId="77777777" w:rsidR="00F81DF2" w:rsidRDefault="00F81D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59386" w14:textId="77777777" w:rsidR="0008774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8748" w14:textId="77777777" w:rsidR="00F81DF2" w:rsidRDefault="00F81DF2">
      <w:r>
        <w:separator/>
      </w:r>
    </w:p>
    <w:p w14:paraId="5E16BB6F" w14:textId="77777777" w:rsidR="00F81DF2" w:rsidRDefault="00F81DF2"/>
  </w:footnote>
  <w:footnote w:type="continuationSeparator" w:id="0">
    <w:p w14:paraId="01C2BFD0" w14:textId="77777777" w:rsidR="00F81DF2" w:rsidRDefault="00F81DF2">
      <w:r>
        <w:continuationSeparator/>
      </w:r>
    </w:p>
    <w:p w14:paraId="27454A22" w14:textId="77777777" w:rsidR="00F81DF2" w:rsidRDefault="00F81D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99002">
    <w:abstractNumId w:val="1"/>
  </w:num>
  <w:num w:numId="2" w16cid:durableId="1351029004">
    <w:abstractNumId w:val="0"/>
  </w:num>
  <w:num w:numId="3" w16cid:durableId="735589606">
    <w:abstractNumId w:val="2"/>
  </w:num>
  <w:num w:numId="4" w16cid:durableId="8843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AF"/>
    <w:rsid w:val="00087741"/>
    <w:rsid w:val="00A318AF"/>
    <w:rsid w:val="00F8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FB12B"/>
  <w15:chartTrackingRefBased/>
  <w15:docId w15:val="{F6858559-99A7-AC47-823E-CBEDB9C8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1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mzaali/Library/Containers/com.microsoft.Word/Data/Library/Application%20Support/Microsoft/Office/16.0/DTS/en-US%7bBD6C432E-3B89-E94D-802B-35B9FE0D3041%7d/%7bD68F30C4-7256-5441-BFC5-5DAEB37B858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Ali, Hamza (hali32@student.cccs.edu)</cp:lastModifiedBy>
  <cp:revision>1</cp:revision>
  <dcterms:created xsi:type="dcterms:W3CDTF">2023-04-03T20:04:00Z</dcterms:created>
  <dcterms:modified xsi:type="dcterms:W3CDTF">2023-04-03T20:06:00Z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